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D188" w14:textId="77777777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初始化：</w:t>
      </w:r>
    </w:p>
    <w:p w14:paraId="09BE1990" w14:textId="77777777" w:rsidR="00C12CCA" w:rsidRDefault="009C5A2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寄存器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R7 = 13, R8 = 8, </w:t>
      </w:r>
      <w:r>
        <w:rPr>
          <w:rFonts w:ascii="Times New Roman" w:eastAsia="宋体" w:hAnsi="Times New Roman" w:cs="Times New Roman" w:hint="eastAsia"/>
        </w:rPr>
        <w:t>其余全</w:t>
      </w:r>
      <w:r>
        <w:rPr>
          <w:rFonts w:ascii="Times New Roman" w:eastAsia="宋体" w:hAnsi="Times New Roman" w:cs="Times New Roman" w:hint="eastAsia"/>
        </w:rPr>
        <w:t>0</w:t>
      </w:r>
    </w:p>
    <w:p w14:paraId="5CE763E8" w14:textId="77777777" w:rsidR="00C12CCA" w:rsidRDefault="009C5A2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数据缓冲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内存地址</w:t>
      </w:r>
      <w:r>
        <w:rPr>
          <w:rFonts w:ascii="Times New Roman" w:eastAsia="宋体" w:hAnsi="Times New Roman" w:cs="Times New Roman" w:hint="eastAsia"/>
        </w:rPr>
        <w:t>Addr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—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mem[i] = i</w:t>
      </w:r>
    </w:p>
    <w:p w14:paraId="33F096C5" w14:textId="77777777" w:rsidR="00C12CCA" w:rsidRDefault="00C12CCA">
      <w:pPr>
        <w:rPr>
          <w:rFonts w:ascii="Times New Roman" w:eastAsia="宋体" w:hAnsi="Times New Roman" w:cs="Times New Roman"/>
        </w:rPr>
      </w:pPr>
    </w:p>
    <w:p w14:paraId="2FD4D517" w14:textId="6458BDBE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  <w:t>mem[</w:t>
      </w:r>
      <w:r>
        <w:rPr>
          <w:rFonts w:ascii="Times New Roman" w:eastAsia="宋体" w:hAnsi="Times New Roman" w:cs="Times New Roman"/>
        </w:rPr>
        <w:t>R0(1)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 w:hint="eastAsia"/>
        </w:rPr>
        <w:t>R</w:t>
      </w:r>
      <w:r w:rsidR="00984CDE">
        <w:rPr>
          <w:rFonts w:ascii="Times New Roman" w:eastAsia="宋体" w:hAnsi="Times New Roman" w:cs="Times New Roman"/>
        </w:rPr>
        <w:t>1=1</w:t>
      </w:r>
    </w:p>
    <w:p w14:paraId="12FF9ED0" w14:textId="70171C19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  <w:t>mem[</w:t>
      </w:r>
      <w:r>
        <w:rPr>
          <w:rFonts w:ascii="Times New Roman" w:eastAsia="宋体" w:hAnsi="Times New Roman" w:cs="Times New Roman"/>
        </w:rPr>
        <w:t>R0(2)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R2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R2=2</w:t>
      </w:r>
    </w:p>
    <w:p w14:paraId="737C41AA" w14:textId="03E9DDEA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  <w:t>mem[</w:t>
      </w:r>
      <w:r>
        <w:rPr>
          <w:rFonts w:ascii="Times New Roman" w:eastAsia="宋体" w:hAnsi="Times New Roman" w:cs="Times New Roman"/>
        </w:rPr>
        <w:t>R0(3)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R3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R3=3</w:t>
      </w:r>
    </w:p>
    <w:p w14:paraId="00F00821" w14:textId="7842F9B1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  <w:t>mem[</w:t>
      </w:r>
      <w:r>
        <w:rPr>
          <w:rFonts w:ascii="Times New Roman" w:eastAsia="宋体" w:hAnsi="Times New Roman" w:cs="Times New Roman"/>
        </w:rPr>
        <w:t>R0(4)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R4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R4=4</w:t>
      </w:r>
    </w:p>
    <w:p w14:paraId="137486B9" w14:textId="6CEEE5F3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  <w:t>mem[</w:t>
      </w:r>
      <w:r>
        <w:rPr>
          <w:rFonts w:ascii="Times New Roman" w:eastAsia="宋体" w:hAnsi="Times New Roman" w:cs="Times New Roman"/>
        </w:rPr>
        <w:t>R0(5)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R5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R5=5</w:t>
      </w:r>
    </w:p>
    <w:p w14:paraId="78612B8A" w14:textId="172A725A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</w:t>
      </w:r>
      <w:r>
        <w:rPr>
          <w:rFonts w:ascii="Times New Roman" w:eastAsia="宋体" w:hAnsi="Times New Roman" w:cs="Times New Roman"/>
        </w:rPr>
        <w:tab/>
        <w:t>R1+R2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R4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R4=3</w:t>
      </w:r>
    </w:p>
    <w:p w14:paraId="42D04BA6" w14:textId="46F3B490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</w:t>
      </w:r>
      <w:r>
        <w:rPr>
          <w:rFonts w:ascii="Times New Roman" w:eastAsia="宋体" w:hAnsi="Times New Roman" w:cs="Times New Roman"/>
        </w:rPr>
        <w:tab/>
        <w:t>R1+R3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R5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R5=4</w:t>
      </w:r>
    </w:p>
    <w:p w14:paraId="4BF300F0" w14:textId="7B7CFE86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mem[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R1=10</w:t>
      </w:r>
    </w:p>
    <w:p w14:paraId="0155FD78" w14:textId="58BC2A06" w:rsidR="007A0F91" w:rsidRDefault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434D1C3B" w14:textId="77777777" w:rsidR="007A0F91" w:rsidRDefault="007A0F91" w:rsidP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6BD77269" w14:textId="54FC8683" w:rsidR="007A0F91" w:rsidRPr="007A0F91" w:rsidRDefault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4477C4AA" w14:textId="68945F00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mem[</w:t>
      </w:r>
      <w:r>
        <w:rPr>
          <w:rFonts w:ascii="Times New Roman" w:eastAsia="宋体" w:hAnsi="Times New Roman" w:cs="Times New Roman"/>
        </w:rPr>
        <w:t>R1(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R2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R2=11</w:t>
      </w:r>
    </w:p>
    <w:p w14:paraId="41C0808E" w14:textId="354D7AD2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mem[</w:t>
      </w:r>
      <w:r>
        <w:rPr>
          <w:rFonts w:ascii="Times New Roman" w:eastAsia="宋体" w:hAnsi="Times New Roman" w:cs="Times New Roman"/>
        </w:rPr>
        <w:t>R1(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R3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R3=12</w:t>
      </w:r>
    </w:p>
    <w:p w14:paraId="51AA7033" w14:textId="77777777" w:rsidR="007A0F91" w:rsidRDefault="007A0F91" w:rsidP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129F2D2C" w14:textId="77777777" w:rsidR="007A0F91" w:rsidRDefault="007A0F91" w:rsidP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6D8CE7ED" w14:textId="40A66568" w:rsidR="007A0F91" w:rsidRPr="007A0F91" w:rsidRDefault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1110966A" w14:textId="56DA800E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R3+R4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R5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R5=15</w:t>
      </w:r>
    </w:p>
    <w:p w14:paraId="44671748" w14:textId="0BBFE023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R3+R2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R6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984CDE">
        <w:rPr>
          <w:rFonts w:ascii="Times New Roman" w:eastAsia="宋体" w:hAnsi="Times New Roman" w:cs="Times New Roman"/>
        </w:rPr>
        <w:t>R6=23</w:t>
      </w:r>
    </w:p>
    <w:p w14:paraId="12F405B8" w14:textId="77777777" w:rsidR="007A0F91" w:rsidRDefault="007A0F91" w:rsidP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2A9AA638" w14:textId="77777777" w:rsidR="007A0F91" w:rsidRDefault="007A0F91" w:rsidP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3941C11F" w14:textId="0F002688" w:rsidR="007A0F91" w:rsidRPr="007A0F91" w:rsidRDefault="007A0F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41F4F687" w14:textId="05B2C57A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R6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R7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R9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456738">
        <w:rPr>
          <w:rFonts w:ascii="Times New Roman" w:eastAsia="宋体" w:hAnsi="Times New Roman" w:cs="Times New Roman"/>
        </w:rPr>
        <w:t>R9=</w:t>
      </w:r>
      <w:r w:rsidR="00704B21">
        <w:rPr>
          <w:rFonts w:ascii="Times New Roman" w:eastAsia="宋体" w:hAnsi="Times New Roman" w:cs="Times New Roman" w:hint="eastAsia"/>
        </w:rPr>
        <w:t>10</w:t>
      </w:r>
    </w:p>
    <w:p w14:paraId="6DA27CEB" w14:textId="778FC4FC" w:rsidR="00C12CCA" w:rsidRDefault="009C5A2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R6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R8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R10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456738">
        <w:rPr>
          <w:rFonts w:ascii="Times New Roman" w:eastAsia="宋体" w:hAnsi="Times New Roman" w:cs="Times New Roman"/>
        </w:rPr>
        <w:t>R10=</w:t>
      </w:r>
      <w:r w:rsidR="00704B21">
        <w:rPr>
          <w:rFonts w:ascii="Times New Roman" w:eastAsia="宋体" w:hAnsi="Times New Roman" w:cs="Times New Roman" w:hint="eastAsia"/>
        </w:rPr>
        <w:t>15</w:t>
      </w:r>
    </w:p>
    <w:p w14:paraId="67E996D9" w14:textId="77777777" w:rsidR="009C5A2C" w:rsidRDefault="009C5A2C" w:rsidP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074D02E3" w14:textId="77777777" w:rsidR="009C5A2C" w:rsidRDefault="009C5A2C" w:rsidP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69972EC1" w14:textId="00B3C02A" w:rsidR="009C5A2C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NOP</w:t>
      </w:r>
    </w:p>
    <w:p w14:paraId="0D9F4872" w14:textId="7DD36BC0" w:rsidR="00C12CCA" w:rsidRDefault="009C5A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mem[</w:t>
      </w:r>
      <w:r>
        <w:rPr>
          <w:rFonts w:ascii="Times New Roman" w:eastAsia="宋体" w:hAnsi="Times New Roman" w:cs="Times New Roman"/>
        </w:rPr>
        <w:t>R10(0)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R11</w:t>
      </w:r>
      <w:r>
        <w:rPr>
          <w:rFonts w:ascii="Times New Roman" w:eastAsia="宋体" w:hAnsi="Times New Roman" w:cs="Times New Roman" w:hint="eastAsia"/>
        </w:rPr>
        <w:tab/>
      </w:r>
      <w:r w:rsidR="00171708">
        <w:rPr>
          <w:rFonts w:ascii="Times New Roman" w:eastAsia="宋体" w:hAnsi="Times New Roman" w:cs="Times New Roman"/>
        </w:rPr>
        <w:t>R11=</w:t>
      </w:r>
      <w:r w:rsidR="00704B21">
        <w:rPr>
          <w:rFonts w:ascii="Times New Roman" w:eastAsia="宋体" w:hAnsi="Times New Roman" w:cs="Times New Roman" w:hint="eastAsia"/>
        </w:rPr>
        <w:t>15</w:t>
      </w:r>
    </w:p>
    <w:p w14:paraId="32AB07AB" w14:textId="30AA138A" w:rsidR="00C12CCA" w:rsidRDefault="009C5A2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mem[</w:t>
      </w:r>
      <w:r>
        <w:rPr>
          <w:rFonts w:ascii="Times New Roman" w:eastAsia="宋体" w:hAnsi="Times New Roman" w:cs="Times New Roman"/>
        </w:rPr>
        <w:t>R10(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/>
        </w:rPr>
        <w:t>R12</w:t>
      </w:r>
      <w:r w:rsidR="00171708">
        <w:rPr>
          <w:rFonts w:ascii="Times New Roman" w:eastAsia="宋体" w:hAnsi="Times New Roman" w:cs="Times New Roman"/>
        </w:rPr>
        <w:tab/>
        <w:t>R12=</w:t>
      </w:r>
      <w:r w:rsidR="00704B21">
        <w:rPr>
          <w:rFonts w:ascii="Times New Roman" w:eastAsia="宋体" w:hAnsi="Times New Roman" w:cs="Times New Roman" w:hint="eastAsia"/>
        </w:rPr>
        <w:t>17</w:t>
      </w:r>
      <w:bookmarkStart w:id="0" w:name="_GoBack"/>
      <w:bookmarkEnd w:id="0"/>
    </w:p>
    <w:sectPr w:rsidR="00C1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317CAF"/>
    <w:rsid w:val="00171708"/>
    <w:rsid w:val="00433DFD"/>
    <w:rsid w:val="00456738"/>
    <w:rsid w:val="00704B21"/>
    <w:rsid w:val="007A0F91"/>
    <w:rsid w:val="0091762B"/>
    <w:rsid w:val="00984CDE"/>
    <w:rsid w:val="009C5A2C"/>
    <w:rsid w:val="00BA2D34"/>
    <w:rsid w:val="00C12CCA"/>
    <w:rsid w:val="00DB0834"/>
    <w:rsid w:val="00F8487B"/>
    <w:rsid w:val="0120708A"/>
    <w:rsid w:val="014F2D04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D51CC"/>
    <w:rsid w:val="33CC7D8B"/>
    <w:rsid w:val="34623C7F"/>
    <w:rsid w:val="34C86BC7"/>
    <w:rsid w:val="350B45AA"/>
    <w:rsid w:val="35FE3FE3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6987A79"/>
    <w:rsid w:val="56B70FAC"/>
    <w:rsid w:val="56ED1865"/>
    <w:rsid w:val="5717301C"/>
    <w:rsid w:val="58595708"/>
    <w:rsid w:val="58D107B8"/>
    <w:rsid w:val="5A8252DB"/>
    <w:rsid w:val="5AA42087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20A08BC"/>
    <w:rsid w:val="727F5C2F"/>
    <w:rsid w:val="73132284"/>
    <w:rsid w:val="73316783"/>
    <w:rsid w:val="734D7845"/>
    <w:rsid w:val="73AF78F1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C2A6"/>
  <w15:docId w15:val="{6CFF4C3E-3C71-41FD-A80E-F12CEC74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刘严欣</dc:creator>
  <cp:lastModifiedBy>郭子阳</cp:lastModifiedBy>
  <cp:revision>9</cp:revision>
  <dcterms:created xsi:type="dcterms:W3CDTF">2018-12-07T03:37:00Z</dcterms:created>
  <dcterms:modified xsi:type="dcterms:W3CDTF">2019-12-10T16:01:00Z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