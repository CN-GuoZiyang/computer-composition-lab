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R10_R20 &lt;=10_20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M10_M20 &lt;=16_26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LW格式：“Ri Rj imm”表示mem[Ri+imm]-&gt;Rj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伪指令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结果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bookmarkStart w:id="0" w:name="_GoBack"/>
      <w:bookmarkEnd w:id="0"/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R11 1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R10&lt;=18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 R13 1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R12&lt;=20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R14 R12 R12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R14&lt;=40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R11 2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R10&lt;=19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 R13 2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R12&lt;=21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R14 R12 R10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R14&lt;=40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R11 3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R10&lt;=20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 R13 3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R12&lt;=22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R14 R10 R12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R14&lt;=42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R11 4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R10&lt;=21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 R13 4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R12&lt;=23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R14 R10 R10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R14&lt;=42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 R16 R17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R15&lt;=33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 R19 R20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R18&lt;=39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 R18 R18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R15&lt;=78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 R16 R17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R15&lt;=33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 R19 R20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R18&lt;=39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 R18 R15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R15&lt;=72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 R16 R17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R15&lt;=33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 R19 R20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R18&lt;=39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 R15 R18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R18&lt;=72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 R16 R17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R15&lt;=33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 R19 R20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R18&lt;=39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 R15 R15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R18&lt;=66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17CAF"/>
    <w:rsid w:val="0091762B"/>
    <w:rsid w:val="00DB0834"/>
    <w:rsid w:val="00F8487B"/>
    <w:rsid w:val="0120708A"/>
    <w:rsid w:val="014F2D04"/>
    <w:rsid w:val="0236301C"/>
    <w:rsid w:val="0261598D"/>
    <w:rsid w:val="02B754D0"/>
    <w:rsid w:val="030D4B60"/>
    <w:rsid w:val="038C2C94"/>
    <w:rsid w:val="04C06476"/>
    <w:rsid w:val="05113BFB"/>
    <w:rsid w:val="05126EA9"/>
    <w:rsid w:val="058021B2"/>
    <w:rsid w:val="0616670A"/>
    <w:rsid w:val="06317CAF"/>
    <w:rsid w:val="06682314"/>
    <w:rsid w:val="08486D46"/>
    <w:rsid w:val="08552F75"/>
    <w:rsid w:val="089700B3"/>
    <w:rsid w:val="09BC7B9A"/>
    <w:rsid w:val="09D75378"/>
    <w:rsid w:val="09F448FA"/>
    <w:rsid w:val="0A047C1E"/>
    <w:rsid w:val="0A0B7070"/>
    <w:rsid w:val="0B864F60"/>
    <w:rsid w:val="0B907F5E"/>
    <w:rsid w:val="0BA3073A"/>
    <w:rsid w:val="0BCD3640"/>
    <w:rsid w:val="0C0D10D4"/>
    <w:rsid w:val="0CB5101A"/>
    <w:rsid w:val="0CBA364B"/>
    <w:rsid w:val="0D3D1BF8"/>
    <w:rsid w:val="0DCF304A"/>
    <w:rsid w:val="0E1B3F54"/>
    <w:rsid w:val="0E5C3EDF"/>
    <w:rsid w:val="0EEF349E"/>
    <w:rsid w:val="0EF765C5"/>
    <w:rsid w:val="0F75779B"/>
    <w:rsid w:val="10746BD1"/>
    <w:rsid w:val="108556EF"/>
    <w:rsid w:val="130E7E21"/>
    <w:rsid w:val="136919A8"/>
    <w:rsid w:val="149D1DF8"/>
    <w:rsid w:val="15111DD0"/>
    <w:rsid w:val="15744C13"/>
    <w:rsid w:val="16011D49"/>
    <w:rsid w:val="16262D89"/>
    <w:rsid w:val="16D473FF"/>
    <w:rsid w:val="17973A7B"/>
    <w:rsid w:val="17FD2397"/>
    <w:rsid w:val="19782B43"/>
    <w:rsid w:val="199C3843"/>
    <w:rsid w:val="1B131C9B"/>
    <w:rsid w:val="1B7053BC"/>
    <w:rsid w:val="1C504F3C"/>
    <w:rsid w:val="1D0261F9"/>
    <w:rsid w:val="1D461719"/>
    <w:rsid w:val="1E912E0A"/>
    <w:rsid w:val="1EF42F91"/>
    <w:rsid w:val="1F84395A"/>
    <w:rsid w:val="1FC152B7"/>
    <w:rsid w:val="2109117E"/>
    <w:rsid w:val="21871FD0"/>
    <w:rsid w:val="21B77521"/>
    <w:rsid w:val="21EC242E"/>
    <w:rsid w:val="22136ACB"/>
    <w:rsid w:val="22141770"/>
    <w:rsid w:val="222627A2"/>
    <w:rsid w:val="225E6C58"/>
    <w:rsid w:val="22872778"/>
    <w:rsid w:val="22F402B8"/>
    <w:rsid w:val="2391349B"/>
    <w:rsid w:val="24A979C1"/>
    <w:rsid w:val="24AA5230"/>
    <w:rsid w:val="25092869"/>
    <w:rsid w:val="25EA70A5"/>
    <w:rsid w:val="27122C5C"/>
    <w:rsid w:val="27147223"/>
    <w:rsid w:val="27CF7FFA"/>
    <w:rsid w:val="281A665E"/>
    <w:rsid w:val="282F5610"/>
    <w:rsid w:val="286C552B"/>
    <w:rsid w:val="29012ED6"/>
    <w:rsid w:val="290D7FD0"/>
    <w:rsid w:val="298F4798"/>
    <w:rsid w:val="29D63F3C"/>
    <w:rsid w:val="2A710F68"/>
    <w:rsid w:val="2ACE059D"/>
    <w:rsid w:val="2D0417C0"/>
    <w:rsid w:val="2DC13E53"/>
    <w:rsid w:val="2DDE41B3"/>
    <w:rsid w:val="2E141E69"/>
    <w:rsid w:val="2E396063"/>
    <w:rsid w:val="2E636AD0"/>
    <w:rsid w:val="2ED572C7"/>
    <w:rsid w:val="2F70650F"/>
    <w:rsid w:val="2FA0522A"/>
    <w:rsid w:val="2FA271AB"/>
    <w:rsid w:val="30ED6144"/>
    <w:rsid w:val="31E27CEF"/>
    <w:rsid w:val="32890CCB"/>
    <w:rsid w:val="32DA769E"/>
    <w:rsid w:val="33096D32"/>
    <w:rsid w:val="33543332"/>
    <w:rsid w:val="33903273"/>
    <w:rsid w:val="339D51CC"/>
    <w:rsid w:val="33CC7D8B"/>
    <w:rsid w:val="34623C7F"/>
    <w:rsid w:val="34C86BC7"/>
    <w:rsid w:val="350B45AA"/>
    <w:rsid w:val="35FE3FE3"/>
    <w:rsid w:val="36EE2213"/>
    <w:rsid w:val="36FF215C"/>
    <w:rsid w:val="373C49E7"/>
    <w:rsid w:val="37AD75B7"/>
    <w:rsid w:val="37F84A4F"/>
    <w:rsid w:val="382C5FBC"/>
    <w:rsid w:val="395364EF"/>
    <w:rsid w:val="3A121368"/>
    <w:rsid w:val="3BE802B1"/>
    <w:rsid w:val="3C1565D3"/>
    <w:rsid w:val="3CCA2587"/>
    <w:rsid w:val="3D501C96"/>
    <w:rsid w:val="3DFA52D9"/>
    <w:rsid w:val="3E191196"/>
    <w:rsid w:val="3E9D6217"/>
    <w:rsid w:val="3F1E649E"/>
    <w:rsid w:val="3F2B3526"/>
    <w:rsid w:val="3F863624"/>
    <w:rsid w:val="401B2E4A"/>
    <w:rsid w:val="40DB064B"/>
    <w:rsid w:val="411E2F5E"/>
    <w:rsid w:val="41507242"/>
    <w:rsid w:val="41573D90"/>
    <w:rsid w:val="42F86613"/>
    <w:rsid w:val="455D63EC"/>
    <w:rsid w:val="45AD179A"/>
    <w:rsid w:val="461E52B1"/>
    <w:rsid w:val="46AF2D21"/>
    <w:rsid w:val="46C078E8"/>
    <w:rsid w:val="47D077E8"/>
    <w:rsid w:val="48776E83"/>
    <w:rsid w:val="487E778C"/>
    <w:rsid w:val="492D732F"/>
    <w:rsid w:val="49A738F9"/>
    <w:rsid w:val="4A5E248E"/>
    <w:rsid w:val="4B4118F7"/>
    <w:rsid w:val="4C9C79B0"/>
    <w:rsid w:val="4CF77CDD"/>
    <w:rsid w:val="4D1C696D"/>
    <w:rsid w:val="4E513260"/>
    <w:rsid w:val="4EA55500"/>
    <w:rsid w:val="4F6F09A2"/>
    <w:rsid w:val="528E30B6"/>
    <w:rsid w:val="53DF2B1D"/>
    <w:rsid w:val="53DF4294"/>
    <w:rsid w:val="54215EAF"/>
    <w:rsid w:val="54402C69"/>
    <w:rsid w:val="54A36755"/>
    <w:rsid w:val="55427F63"/>
    <w:rsid w:val="555B6FBE"/>
    <w:rsid w:val="55627230"/>
    <w:rsid w:val="55760A69"/>
    <w:rsid w:val="55A72988"/>
    <w:rsid w:val="56987A79"/>
    <w:rsid w:val="56B70FAC"/>
    <w:rsid w:val="56ED1865"/>
    <w:rsid w:val="5717301C"/>
    <w:rsid w:val="58595708"/>
    <w:rsid w:val="58D107B8"/>
    <w:rsid w:val="5A8252DB"/>
    <w:rsid w:val="5AA42087"/>
    <w:rsid w:val="5B327D33"/>
    <w:rsid w:val="5DD304EC"/>
    <w:rsid w:val="5ECE1D0A"/>
    <w:rsid w:val="5F6B0E82"/>
    <w:rsid w:val="5FCA5714"/>
    <w:rsid w:val="5FD01E94"/>
    <w:rsid w:val="60E65743"/>
    <w:rsid w:val="61016B17"/>
    <w:rsid w:val="6158044A"/>
    <w:rsid w:val="616A6810"/>
    <w:rsid w:val="61A8040F"/>
    <w:rsid w:val="629C758E"/>
    <w:rsid w:val="63620E14"/>
    <w:rsid w:val="639F2CE0"/>
    <w:rsid w:val="642617A2"/>
    <w:rsid w:val="64DA7C36"/>
    <w:rsid w:val="65134078"/>
    <w:rsid w:val="65502566"/>
    <w:rsid w:val="65AE20B0"/>
    <w:rsid w:val="664B1DE5"/>
    <w:rsid w:val="67204EFD"/>
    <w:rsid w:val="67B06627"/>
    <w:rsid w:val="67F3326E"/>
    <w:rsid w:val="686C7852"/>
    <w:rsid w:val="692D6D02"/>
    <w:rsid w:val="69C73DA6"/>
    <w:rsid w:val="6AA90C6B"/>
    <w:rsid w:val="6CA040F4"/>
    <w:rsid w:val="6D34775A"/>
    <w:rsid w:val="6D535020"/>
    <w:rsid w:val="6DA449A3"/>
    <w:rsid w:val="6E397924"/>
    <w:rsid w:val="6E6926CF"/>
    <w:rsid w:val="6E8A491D"/>
    <w:rsid w:val="6ED60B4D"/>
    <w:rsid w:val="6F1C74B9"/>
    <w:rsid w:val="6F8B0D23"/>
    <w:rsid w:val="6FA540D7"/>
    <w:rsid w:val="6FD8707E"/>
    <w:rsid w:val="70925504"/>
    <w:rsid w:val="70DA671A"/>
    <w:rsid w:val="720A08BC"/>
    <w:rsid w:val="727F5C2F"/>
    <w:rsid w:val="73132284"/>
    <w:rsid w:val="73316783"/>
    <w:rsid w:val="734D7845"/>
    <w:rsid w:val="73AF78F1"/>
    <w:rsid w:val="74CF5072"/>
    <w:rsid w:val="759C6DDD"/>
    <w:rsid w:val="75C3658C"/>
    <w:rsid w:val="76321206"/>
    <w:rsid w:val="775349B4"/>
    <w:rsid w:val="779A223E"/>
    <w:rsid w:val="7850603F"/>
    <w:rsid w:val="7864138E"/>
    <w:rsid w:val="789209B3"/>
    <w:rsid w:val="78FE0937"/>
    <w:rsid w:val="79235BE4"/>
    <w:rsid w:val="7A286ACC"/>
    <w:rsid w:val="7A727B0E"/>
    <w:rsid w:val="7A9213B3"/>
    <w:rsid w:val="7AEF678E"/>
    <w:rsid w:val="7B221633"/>
    <w:rsid w:val="7BCC6D88"/>
    <w:rsid w:val="7C617CFF"/>
    <w:rsid w:val="7DBC61DE"/>
    <w:rsid w:val="7E870250"/>
    <w:rsid w:val="7EE3602A"/>
    <w:rsid w:val="7EFD27D7"/>
    <w:rsid w:val="7F9D1A43"/>
    <w:rsid w:val="7FA2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xi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2018-12-07T03:37:00Z</dcterms:created>
  <dc:creator>刘严欣</dc:creator>
  <cp:lastModifiedBy>刘严欣</cp:lastModifiedBy>
  <dcterms:modified xsi:type="dcterms:W3CDTF">2018-12-07T08:18:52Z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